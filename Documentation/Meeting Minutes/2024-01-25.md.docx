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5E58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F5E3F43" wp14:editId="0DADDAD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37B34" id="Rectangle 1" o:spid="_x0000_s1026" alt="&quot;&quot;" style="position:absolute;margin-left:0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50A38338" w14:textId="77777777" w:rsidTr="00007D14">
        <w:tc>
          <w:tcPr>
            <w:tcW w:w="10080" w:type="dxa"/>
            <w:gridSpan w:val="2"/>
          </w:tcPr>
          <w:p w14:paraId="29202120" w14:textId="77777777" w:rsidR="00A84617" w:rsidRPr="00797F60" w:rsidRDefault="004F1EF1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13D4A7C7D4CB4124A85392952123F155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5E577AE6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2BEDD6D5" w14:textId="57B257CE" w:rsidR="00A84617" w:rsidRPr="00184799" w:rsidRDefault="0073575B" w:rsidP="00007D14">
            <w:pPr>
              <w:pStyle w:val="Subtitle"/>
            </w:pPr>
            <w:r>
              <w:t>Capstone Meeting</w:t>
            </w:r>
          </w:p>
        </w:tc>
      </w:tr>
      <w:tr w:rsidR="00A84617" w:rsidRPr="00184799" w14:paraId="6577C52F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5D12BB5F" w14:textId="77777777" w:rsidR="00A84617" w:rsidRPr="00876655" w:rsidRDefault="004F1EF1" w:rsidP="00876655">
            <w:sdt>
              <w:sdtPr>
                <w:id w:val="-1327819981"/>
                <w:placeholder>
                  <w:docPart w:val="DEC8309B20B34EF1A20129CC3959969E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32AB01FB" w14:textId="39B86046" w:rsidR="00A84617" w:rsidRPr="00C021A3" w:rsidRDefault="0073575B" w:rsidP="00876655">
            <w:r>
              <w:t>January 25</w:t>
            </w:r>
            <w:r w:rsidR="00A84617">
              <w:t xml:space="preserve"> </w:t>
            </w:r>
          </w:p>
        </w:tc>
      </w:tr>
      <w:tr w:rsidR="00A84617" w:rsidRPr="00184799" w14:paraId="6B150791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3ED49575" w14:textId="77777777" w:rsidR="00A84617" w:rsidRPr="00876655" w:rsidRDefault="004F1EF1" w:rsidP="00876655">
            <w:sdt>
              <w:sdtPr>
                <w:id w:val="1162287983"/>
                <w:placeholder>
                  <w:docPart w:val="4E204FA638154DA0BA486DC1DC7771C7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7C768D3B" w14:textId="27980989" w:rsidR="00A84617" w:rsidRPr="00C021A3" w:rsidRDefault="0073575B" w:rsidP="00876655">
            <w:r>
              <w:t>5:40</w:t>
            </w:r>
            <w:r w:rsidR="00A84617">
              <w:t xml:space="preserve"> </w:t>
            </w:r>
          </w:p>
        </w:tc>
      </w:tr>
      <w:tr w:rsidR="00A84617" w:rsidRPr="00184799" w14:paraId="0A6CB1E8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0D03EB0" w14:textId="77777777" w:rsidR="00A84617" w:rsidRPr="00C021A3" w:rsidRDefault="004F1EF1" w:rsidP="00876655">
            <w:sdt>
              <w:sdtPr>
                <w:id w:val="1673603272"/>
                <w:placeholder>
                  <w:docPart w:val="C2C0BC8D6EA8434AB2DBF1991A8AC554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C021A3">
                  <w:t>Meeting called to order by</w:t>
                </w:r>
                <w:r w:rsidR="00A84617">
                  <w:t>:</w:t>
                </w:r>
              </w:sdtContent>
            </w:sdt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7001A6E6" w14:textId="7FD92D48" w:rsidR="00A84617" w:rsidRPr="00C021A3" w:rsidRDefault="0073575B" w:rsidP="00876655">
            <w:r>
              <w:t>Team 3</w:t>
            </w:r>
            <w:r w:rsidR="00A84617" w:rsidRPr="00C021A3">
              <w:t xml:space="preserve"> </w:t>
            </w:r>
          </w:p>
        </w:tc>
      </w:tr>
    </w:tbl>
    <w:p w14:paraId="06F1B793" w14:textId="77777777" w:rsidR="00A84617" w:rsidRDefault="00A84617" w:rsidP="00A84617"/>
    <w:p w14:paraId="021C2EEA" w14:textId="77777777" w:rsidR="00FE576D" w:rsidRDefault="004F1EF1" w:rsidP="00184799">
      <w:pPr>
        <w:pStyle w:val="Heading1"/>
      </w:pPr>
      <w:sdt>
        <w:sdtPr>
          <w:id w:val="1502162795"/>
          <w:placeholder>
            <w:docPart w:val="9F6B9EDB02AD463F98C151C618FF2E76"/>
          </w:placeholder>
          <w:temporary/>
          <w:showingPlcHdr/>
          <w15:appearance w15:val="hidden"/>
        </w:sdtPr>
        <w:sdtEndPr/>
        <w:sdtContent>
          <w:r w:rsidR="00591AB5">
            <w:t>In attendance</w:t>
          </w:r>
        </w:sdtContent>
      </w:sdt>
    </w:p>
    <w:p w14:paraId="0E407671" w14:textId="375D4B4E" w:rsidR="00FE576D" w:rsidRDefault="0073575B">
      <w:r>
        <w:t>Dylan, Andrew, Branson, Aaron, Ethan, Jonathan</w:t>
      </w:r>
    </w:p>
    <w:p w14:paraId="5A0C7FB4" w14:textId="64C96231" w:rsidR="00FE576D" w:rsidRPr="00C54681" w:rsidRDefault="0073575B" w:rsidP="00D50889">
      <w:pPr>
        <w:pStyle w:val="Heading1"/>
      </w:pPr>
      <w:r>
        <w:t>Old Business</w:t>
      </w:r>
    </w:p>
    <w:p w14:paraId="2C8C0524" w14:textId="6D4EF221" w:rsidR="00591AB5" w:rsidRDefault="0073575B" w:rsidP="00591AB5">
      <w:r>
        <w:t>None (First Meeting)</w:t>
      </w:r>
    </w:p>
    <w:p w14:paraId="12AE0D5F" w14:textId="69BB4F49" w:rsidR="00FE576D" w:rsidRDefault="0073575B">
      <w:pPr>
        <w:pStyle w:val="Heading1"/>
      </w:pPr>
      <w:r>
        <w:t>New Business</w:t>
      </w:r>
    </w:p>
    <w:p w14:paraId="3A43C071" w14:textId="70685ACE" w:rsidR="00591AB5" w:rsidRDefault="0073575B" w:rsidP="00591AB5">
      <w:r>
        <w:t>Discussing and finishing team contract.</w:t>
      </w:r>
    </w:p>
    <w:p w14:paraId="658A61F4" w14:textId="065295E3" w:rsidR="004F1EF1" w:rsidRDefault="004F1EF1" w:rsidP="00591AB5">
      <w:r>
        <w:t>Set date and time for weekly meetings (Monday &amp; Wednesday 2:00 or 3:00pm).</w:t>
      </w:r>
    </w:p>
    <w:p w14:paraId="6E7072FD" w14:textId="7887A1AE" w:rsidR="004F1EF1" w:rsidRDefault="004F1EF1" w:rsidP="00591AB5">
      <w:r>
        <w:t xml:space="preserve">Set auxiliary meetings times (Thursday &amp; Friday afternoons).  </w:t>
      </w:r>
    </w:p>
    <w:p w14:paraId="543A7B1A" w14:textId="080C45EC" w:rsidR="00FE576D" w:rsidRDefault="0073575B">
      <w:pPr>
        <w:pStyle w:val="Heading1"/>
      </w:pPr>
      <w:r>
        <w:t>Action Items</w:t>
      </w:r>
    </w:p>
    <w:p w14:paraId="62917C4B" w14:textId="215F3CE4" w:rsidR="008746A9" w:rsidRDefault="0073575B" w:rsidP="0073575B">
      <w:pPr>
        <w:pStyle w:val="ListParagraph"/>
        <w:numPr>
          <w:ilvl w:val="0"/>
          <w:numId w:val="21"/>
        </w:numPr>
      </w:pPr>
      <w:r>
        <w:t>Dylan: Start completing safety training and assigned LinkedIn Modules.</w:t>
      </w:r>
    </w:p>
    <w:p w14:paraId="324BA6EA" w14:textId="77777777" w:rsidR="0073575B" w:rsidRDefault="0073575B" w:rsidP="0073575B">
      <w:pPr>
        <w:pStyle w:val="ListParagraph"/>
        <w:numPr>
          <w:ilvl w:val="0"/>
          <w:numId w:val="21"/>
        </w:numPr>
      </w:pPr>
      <w:r>
        <w:t xml:space="preserve">Andrew: </w:t>
      </w:r>
      <w:r>
        <w:t>Start completing safety training and assigned LinkedIn Modules.</w:t>
      </w:r>
    </w:p>
    <w:p w14:paraId="45595F94" w14:textId="77777777" w:rsidR="0073575B" w:rsidRDefault="0073575B" w:rsidP="0073575B">
      <w:pPr>
        <w:pStyle w:val="ListParagraph"/>
        <w:numPr>
          <w:ilvl w:val="0"/>
          <w:numId w:val="21"/>
        </w:numPr>
      </w:pPr>
      <w:r>
        <w:t xml:space="preserve">Branson: </w:t>
      </w:r>
      <w:r>
        <w:t>Start completing safety training and assigned LinkedIn Modules.</w:t>
      </w:r>
    </w:p>
    <w:p w14:paraId="5748F97D" w14:textId="77777777" w:rsidR="0073575B" w:rsidRDefault="0073575B" w:rsidP="0073575B">
      <w:pPr>
        <w:pStyle w:val="ListParagraph"/>
        <w:numPr>
          <w:ilvl w:val="0"/>
          <w:numId w:val="21"/>
        </w:numPr>
      </w:pPr>
      <w:r>
        <w:t xml:space="preserve">Aaron: </w:t>
      </w:r>
      <w:r>
        <w:t>Start completing safety training and assigned LinkedIn Modules.</w:t>
      </w:r>
    </w:p>
    <w:p w14:paraId="4429A94E" w14:textId="77777777" w:rsidR="0073575B" w:rsidRDefault="0073575B" w:rsidP="0073575B">
      <w:pPr>
        <w:pStyle w:val="ListParagraph"/>
        <w:numPr>
          <w:ilvl w:val="0"/>
          <w:numId w:val="21"/>
        </w:numPr>
      </w:pPr>
      <w:r>
        <w:t xml:space="preserve">Ethan: </w:t>
      </w:r>
      <w:r>
        <w:t>Start completing safety training and assigned LinkedIn Modules.</w:t>
      </w:r>
    </w:p>
    <w:p w14:paraId="5DAFC56D" w14:textId="57FC336F" w:rsidR="0073575B" w:rsidRDefault="0073575B" w:rsidP="0073575B">
      <w:pPr>
        <w:pStyle w:val="ListParagraph"/>
        <w:numPr>
          <w:ilvl w:val="0"/>
          <w:numId w:val="21"/>
        </w:numPr>
      </w:pPr>
      <w:r>
        <w:t xml:space="preserve">Jonathan: </w:t>
      </w:r>
      <w:r>
        <w:t>Start completing safety training and assigned LinkedIn Modules.</w:t>
      </w:r>
      <w:r>
        <w:t xml:space="preserve"> </w:t>
      </w:r>
    </w:p>
    <w:p w14:paraId="1C1700F3" w14:textId="6624EE70" w:rsidR="00A84617" w:rsidRDefault="00A84617" w:rsidP="0073575B">
      <w:pPr>
        <w:pStyle w:val="ListBullet"/>
        <w:numPr>
          <w:ilvl w:val="0"/>
          <w:numId w:val="0"/>
        </w:numPr>
        <w:ind w:left="360" w:hanging="360"/>
      </w:pPr>
    </w:p>
    <w:p w14:paraId="398C204D" w14:textId="77777777" w:rsidR="00FE576D" w:rsidRDefault="004F1EF1" w:rsidP="00A84617">
      <w:pPr>
        <w:pStyle w:val="Heading1"/>
      </w:pPr>
      <w:sdt>
        <w:sdtPr>
          <w:id w:val="188813862"/>
          <w:placeholder>
            <w:docPart w:val="9F074A6594C04091A252F02E866FE07B"/>
          </w:placeholder>
          <w:temporary/>
          <w:showingPlcHdr/>
          <w15:appearance w15:val="hidden"/>
        </w:sdtPr>
        <w:sdtEndPr/>
        <w:sdtContent>
          <w:r w:rsidR="00A84617">
            <w:t>Next meeting</w:t>
          </w:r>
        </w:sdtContent>
      </w:sdt>
      <w:r w:rsidR="00772E3C">
        <w:t xml:space="preserve"> </w:t>
      </w:r>
    </w:p>
    <w:p w14:paraId="4FC00263" w14:textId="096714BA" w:rsidR="00FC73BE" w:rsidRPr="00876655" w:rsidRDefault="0073575B" w:rsidP="00876655">
      <w:pPr>
        <w:pStyle w:val="Heading2"/>
      </w:pPr>
      <w:r>
        <w:rPr>
          <w:rFonts w:eastAsiaTheme="minorEastAsia" w:cstheme="minorBidi"/>
        </w:rPr>
        <w:t>Next meeting will be held on January 31</w:t>
      </w:r>
      <w:r w:rsidRPr="0073575B">
        <w:rPr>
          <w:rFonts w:eastAsiaTheme="minorEastAsia" w:cstheme="minorBidi"/>
          <w:vertAlign w:val="superscript"/>
        </w:rPr>
        <w:t>st</w:t>
      </w:r>
      <w:r>
        <w:rPr>
          <w:rFonts w:eastAsiaTheme="minorEastAsia" w:cstheme="minorBidi"/>
        </w:rPr>
        <w:t xml:space="preserve"> @ </w:t>
      </w:r>
      <w:r w:rsidR="004F1EF1">
        <w:rPr>
          <w:rFonts w:eastAsiaTheme="minorEastAsia" w:cstheme="minorBidi"/>
        </w:rPr>
        <w:t>3</w:t>
      </w:r>
      <w:r>
        <w:rPr>
          <w:rFonts w:eastAsiaTheme="minorEastAsia" w:cstheme="minorBidi"/>
        </w:rPr>
        <w:t xml:space="preserve">:00pm </w:t>
      </w:r>
      <w:r w:rsidR="00772E3C">
        <w:t xml:space="preserve"> </w:t>
      </w:r>
    </w:p>
    <w:p w14:paraId="142876B2" w14:textId="12469B51" w:rsidR="00876655" w:rsidRPr="00876655" w:rsidRDefault="004F1EF1" w:rsidP="00876655">
      <w:pPr>
        <w:rPr>
          <w:rFonts w:eastAsiaTheme="majorEastAsia" w:cstheme="majorBidi"/>
          <w:sz w:val="24"/>
          <w:szCs w:val="24"/>
        </w:rPr>
      </w:pPr>
      <w:r>
        <w:t xml:space="preserve">Motion to adjourn was made at 6:40pm and passed unanimously. </w:t>
      </w:r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07399" w14:textId="77777777" w:rsidR="0073575B" w:rsidRDefault="0073575B">
      <w:r>
        <w:separator/>
      </w:r>
    </w:p>
  </w:endnote>
  <w:endnote w:type="continuationSeparator" w:id="0">
    <w:p w14:paraId="385543F8" w14:textId="77777777" w:rsidR="0073575B" w:rsidRDefault="00735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01F93" w14:textId="77777777" w:rsidR="0073575B" w:rsidRDefault="0073575B">
      <w:r>
        <w:separator/>
      </w:r>
    </w:p>
  </w:footnote>
  <w:footnote w:type="continuationSeparator" w:id="0">
    <w:p w14:paraId="7F788E83" w14:textId="77777777" w:rsidR="0073575B" w:rsidRDefault="00735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51C57"/>
    <w:multiLevelType w:val="hybridMultilevel"/>
    <w:tmpl w:val="F60023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6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7"/>
  </w:num>
  <w:num w:numId="17" w16cid:durableId="1842545932">
    <w:abstractNumId w:val="19"/>
  </w:num>
  <w:num w:numId="18" w16cid:durableId="596598419">
    <w:abstractNumId w:val="18"/>
  </w:num>
  <w:num w:numId="19" w16cid:durableId="683166105">
    <w:abstractNumId w:val="9"/>
  </w:num>
  <w:num w:numId="20" w16cid:durableId="1095974319">
    <w:abstractNumId w:val="15"/>
  </w:num>
  <w:num w:numId="21" w16cid:durableId="16161317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5B"/>
    <w:rsid w:val="00001178"/>
    <w:rsid w:val="00022357"/>
    <w:rsid w:val="00056A41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1EF1"/>
    <w:rsid w:val="004F4532"/>
    <w:rsid w:val="00506542"/>
    <w:rsid w:val="00512149"/>
    <w:rsid w:val="0058206D"/>
    <w:rsid w:val="00591AB5"/>
    <w:rsid w:val="005D2056"/>
    <w:rsid w:val="006150B0"/>
    <w:rsid w:val="00624148"/>
    <w:rsid w:val="00635577"/>
    <w:rsid w:val="00655F6F"/>
    <w:rsid w:val="00684306"/>
    <w:rsid w:val="00703F95"/>
    <w:rsid w:val="007173EB"/>
    <w:rsid w:val="0073575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84617"/>
    <w:rsid w:val="00AB3E35"/>
    <w:rsid w:val="00B04252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97972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09B9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an\AppData\Roaming\Microsoft\Templates\Classic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D4A7C7D4CB4124A85392952123F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92F7F-26F9-46E5-89F4-D59E46FA088C}"/>
      </w:docPartPr>
      <w:docPartBody>
        <w:p w:rsidR="00000000" w:rsidRDefault="00A41B64">
          <w:pPr>
            <w:pStyle w:val="13D4A7C7D4CB4124A85392952123F155"/>
          </w:pPr>
          <w:r w:rsidRPr="00797F60">
            <w:t>meeting Minutes</w:t>
          </w:r>
        </w:p>
      </w:docPartBody>
    </w:docPart>
    <w:docPart>
      <w:docPartPr>
        <w:name w:val="DEC8309B20B34EF1A20129CC39599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64BDE-6C67-4325-87F8-E18368CC12CC}"/>
      </w:docPartPr>
      <w:docPartBody>
        <w:p w:rsidR="00000000" w:rsidRDefault="00A41B64">
          <w:pPr>
            <w:pStyle w:val="DEC8309B20B34EF1A20129CC3959969E"/>
          </w:pPr>
          <w:r w:rsidRPr="00876655">
            <w:t>Date:</w:t>
          </w:r>
        </w:p>
      </w:docPartBody>
    </w:docPart>
    <w:docPart>
      <w:docPartPr>
        <w:name w:val="4E204FA638154DA0BA486DC1DC777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CD317-C333-41B6-999C-8C2845CD1B1B}"/>
      </w:docPartPr>
      <w:docPartBody>
        <w:p w:rsidR="00000000" w:rsidRDefault="00A41B64">
          <w:pPr>
            <w:pStyle w:val="4E204FA638154DA0BA486DC1DC7771C7"/>
          </w:pPr>
          <w:r w:rsidRPr="00876655">
            <w:t xml:space="preserve">Time: </w:t>
          </w:r>
        </w:p>
      </w:docPartBody>
    </w:docPart>
    <w:docPart>
      <w:docPartPr>
        <w:name w:val="C2C0BC8D6EA8434AB2DBF1991A8AC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7101E-E33B-4E4E-A827-69CB4B2ACC77}"/>
      </w:docPartPr>
      <w:docPartBody>
        <w:p w:rsidR="00000000" w:rsidRDefault="00A41B64">
          <w:pPr>
            <w:pStyle w:val="C2C0BC8D6EA8434AB2DBF1991A8AC554"/>
          </w:pPr>
          <w:r w:rsidRPr="00C021A3">
            <w:t>Meeting called to order by</w:t>
          </w:r>
          <w:r>
            <w:t>:</w:t>
          </w:r>
        </w:p>
      </w:docPartBody>
    </w:docPart>
    <w:docPart>
      <w:docPartPr>
        <w:name w:val="9F6B9EDB02AD463F98C151C618FF2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CD519-A640-4728-9809-1959601B7BA5}"/>
      </w:docPartPr>
      <w:docPartBody>
        <w:p w:rsidR="00000000" w:rsidRDefault="00A41B64">
          <w:pPr>
            <w:pStyle w:val="9F6B9EDB02AD463F98C151C618FF2E76"/>
          </w:pPr>
          <w:r>
            <w:t>In attendance</w:t>
          </w:r>
        </w:p>
      </w:docPartBody>
    </w:docPart>
    <w:docPart>
      <w:docPartPr>
        <w:name w:val="9F074A6594C04091A252F02E866FE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6DEF6-7062-45DB-9080-E3CC3005397B}"/>
      </w:docPartPr>
      <w:docPartBody>
        <w:p w:rsidR="00000000" w:rsidRDefault="00A41B64">
          <w:pPr>
            <w:pStyle w:val="9F074A6594C04091A252F02E866FE07B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491189">
    <w:abstractNumId w:val="1"/>
  </w:num>
  <w:num w:numId="2" w16cid:durableId="196792404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D4A7C7D4CB4124A85392952123F155">
    <w:name w:val="13D4A7C7D4CB4124A85392952123F155"/>
  </w:style>
  <w:style w:type="paragraph" w:customStyle="1" w:styleId="3ED55ACD2D6B4D7E92313BB103C4F56A">
    <w:name w:val="3ED55ACD2D6B4D7E92313BB103C4F56A"/>
  </w:style>
  <w:style w:type="paragraph" w:customStyle="1" w:styleId="DEC8309B20B34EF1A20129CC3959969E">
    <w:name w:val="DEC8309B20B34EF1A20129CC3959969E"/>
  </w:style>
  <w:style w:type="paragraph" w:customStyle="1" w:styleId="B066A47881F2422BA3ED93619DB09529">
    <w:name w:val="B066A47881F2422BA3ED93619DB09529"/>
  </w:style>
  <w:style w:type="paragraph" w:customStyle="1" w:styleId="4E204FA638154DA0BA486DC1DC7771C7">
    <w:name w:val="4E204FA638154DA0BA486DC1DC7771C7"/>
  </w:style>
  <w:style w:type="paragraph" w:customStyle="1" w:styleId="307D9BCB43394083AB1040ABAD2156A0">
    <w:name w:val="307D9BCB43394083AB1040ABAD2156A0"/>
  </w:style>
  <w:style w:type="paragraph" w:customStyle="1" w:styleId="C2C0BC8D6EA8434AB2DBF1991A8AC554">
    <w:name w:val="C2C0BC8D6EA8434AB2DBF1991A8AC554"/>
  </w:style>
  <w:style w:type="paragraph" w:customStyle="1" w:styleId="416E4753866F434096DBB6484E6C39F5">
    <w:name w:val="416E4753866F434096DBB6484E6C39F5"/>
  </w:style>
  <w:style w:type="paragraph" w:customStyle="1" w:styleId="9F6B9EDB02AD463F98C151C618FF2E76">
    <w:name w:val="9F6B9EDB02AD463F98C151C618FF2E76"/>
  </w:style>
  <w:style w:type="paragraph" w:customStyle="1" w:styleId="44C2808E2ED7426A8D2DDBD3B9106CE4">
    <w:name w:val="44C2808E2ED7426A8D2DDBD3B9106CE4"/>
  </w:style>
  <w:style w:type="paragraph" w:customStyle="1" w:styleId="3BBE78C442604BCDBED0C474725C7DA5">
    <w:name w:val="3BBE78C442604BCDBED0C474725C7DA5"/>
  </w:style>
  <w:style w:type="paragraph" w:customStyle="1" w:styleId="08E603CEA2354009A78F8FADC4A7033A">
    <w:name w:val="08E603CEA2354009A78F8FADC4A7033A"/>
  </w:style>
  <w:style w:type="paragraph" w:customStyle="1" w:styleId="6691B7C4AF9A4AEDA37F5259303BAABB">
    <w:name w:val="6691B7C4AF9A4AEDA37F5259303BAABB"/>
  </w:style>
  <w:style w:type="paragraph" w:customStyle="1" w:styleId="E0D6707B3CB3498CA83A003633F59BCF">
    <w:name w:val="E0D6707B3CB3498CA83A003633F59BCF"/>
  </w:style>
  <w:style w:type="paragraph" w:customStyle="1" w:styleId="222EECA5E2F748CB920B0766156DEB08">
    <w:name w:val="222EECA5E2F748CB920B0766156DEB08"/>
  </w:style>
  <w:style w:type="paragraph" w:customStyle="1" w:styleId="830FDE614D8047859E3B762C7E33FA7A">
    <w:name w:val="830FDE614D8047859E3B762C7E33FA7A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szCs w:val="21"/>
      <w:lang w:eastAsia="ja-JP"/>
    </w:rPr>
  </w:style>
  <w:style w:type="paragraph" w:customStyle="1" w:styleId="75113D70D4784685B29524CE792A6EA1">
    <w:name w:val="75113D70D4784685B29524CE792A6EA1"/>
  </w:style>
  <w:style w:type="paragraph" w:customStyle="1" w:styleId="9F074A6594C04091A252F02E866FE07B">
    <w:name w:val="9F074A6594C04091A252F02E866FE07B"/>
  </w:style>
  <w:style w:type="paragraph" w:customStyle="1" w:styleId="1EC7DB77D0A24D29A82F2A95C8E3905C">
    <w:name w:val="1EC7DB77D0A24D29A82F2A95C8E3905C"/>
  </w:style>
  <w:style w:type="paragraph" w:customStyle="1" w:styleId="D200304957944E3E87A3FCD8E4637331">
    <w:name w:val="D200304957944E3E87A3FCD8E4637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minutes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2024-01-28T22:41:00Z</dcterms:created>
  <dcterms:modified xsi:type="dcterms:W3CDTF">2024-01-28T22:55:00Z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